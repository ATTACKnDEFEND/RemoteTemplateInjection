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04" w:rsidRPr="00CC0F3B" w:rsidRDefault="00CC0F3B">
      <w:pPr>
        <w:rPr>
          <w:lang w:val="en-US"/>
        </w:rPr>
      </w:pPr>
      <w:r>
        <w:rPr>
          <w:lang w:val="en-US"/>
        </w:rPr>
        <w:t>This is an important document</w:t>
      </w:r>
      <w:bookmarkStart w:id="0" w:name="_GoBack"/>
      <w:bookmarkEnd w:id="0"/>
    </w:p>
    <w:sectPr w:rsidR="00711D04" w:rsidRPr="00CC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3B"/>
    <w:rsid w:val="0008486D"/>
    <w:rsid w:val="00711D04"/>
    <w:rsid w:val="00733F8E"/>
    <w:rsid w:val="007F2CBB"/>
    <w:rsid w:val="00C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BE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mp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2023-01-19T03:49:00Z</dcterms:created>
  <dcterms:modified xsi:type="dcterms:W3CDTF">2023-01-19T03:51:00Z</dcterms:modified>
</cp:coreProperties>
</file>